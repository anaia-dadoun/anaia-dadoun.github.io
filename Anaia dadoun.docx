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pPr w:leftFromText="141" w:rightFromText="141" w:vertAnchor="page" w:horzAnchor="margin" w:tblpXSpec="center" w:tblpY="16"/>
        <w:tblW w:w="106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"/>
        <w:gridCol w:w="2760"/>
        <w:gridCol w:w="1351"/>
        <w:gridCol w:w="250"/>
        <w:gridCol w:w="5338"/>
        <w:gridCol w:w="907"/>
      </w:tblGrid>
      <w:tr w:rsidR="001B2ABD" w:rsidRPr="008F2702" w14:paraId="21171FC4" w14:textId="77777777" w:rsidTr="00782E1E">
        <w:trPr>
          <w:gridBefore w:val="1"/>
          <w:gridAfter w:val="1"/>
          <w:wBefore w:w="21" w:type="dxa"/>
          <w:wAfter w:w="907" w:type="dxa"/>
          <w:trHeight w:val="4588"/>
        </w:trPr>
        <w:tc>
          <w:tcPr>
            <w:tcW w:w="2760" w:type="dxa"/>
            <w:vAlign w:val="bottom"/>
          </w:tcPr>
          <w:p w14:paraId="1E0D9298" w14:textId="691CC1DF" w:rsidR="001B2ABD" w:rsidRPr="008F2702" w:rsidRDefault="00206BC5" w:rsidP="00782E1E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8DF75E" wp14:editId="1F256E40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83820</wp:posOffset>
                  </wp:positionV>
                  <wp:extent cx="1251585" cy="1858645"/>
                  <wp:effectExtent l="0" t="0" r="5715" b="8255"/>
                  <wp:wrapSquare wrapText="bothSides"/>
                  <wp:docPr id="4" name="Image 4" descr="Une image contenant personne, femme, intérieur, sourian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personne, femme, intérieur, souriant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1" w:type="dxa"/>
          </w:tcPr>
          <w:p w14:paraId="09BD824B" w14:textId="6ADC4EB8" w:rsidR="001B2ABD" w:rsidRPr="008F2702" w:rsidRDefault="001B2ABD" w:rsidP="00782E1E">
            <w:pPr>
              <w:tabs>
                <w:tab w:val="left" w:pos="990"/>
              </w:tabs>
            </w:pPr>
          </w:p>
        </w:tc>
        <w:tc>
          <w:tcPr>
            <w:tcW w:w="5588" w:type="dxa"/>
            <w:gridSpan w:val="2"/>
            <w:vAlign w:val="bottom"/>
          </w:tcPr>
          <w:p w14:paraId="19067D91" w14:textId="0B60F9B2" w:rsidR="00782E1E" w:rsidRDefault="00FF7B62" w:rsidP="0001496A">
            <w:pPr>
              <w:pStyle w:val="Titre"/>
              <w:rPr>
                <w:color w:val="775F55" w:themeColor="text2"/>
              </w:rPr>
            </w:pPr>
            <w:r w:rsidRPr="00FF7B62">
              <w:rPr>
                <w:color w:val="775F55" w:themeColor="text2"/>
              </w:rPr>
              <w:t>Anaia dado</w:t>
            </w:r>
            <w:r w:rsidR="0001496A">
              <w:rPr>
                <w:color w:val="775F55" w:themeColor="text2"/>
              </w:rPr>
              <w:t>un</w:t>
            </w:r>
          </w:p>
          <w:p w14:paraId="2257DCEF" w14:textId="22AC0364" w:rsidR="0001496A" w:rsidRPr="0001496A" w:rsidRDefault="0001496A" w:rsidP="0001496A">
            <w:pPr>
              <w:rPr>
                <w:rFonts w:ascii="Arial" w:hAnsi="Arial" w:cs="Arial"/>
                <w:sz w:val="36"/>
                <w:szCs w:val="36"/>
              </w:rPr>
            </w:pPr>
            <w:r w:rsidRPr="0001496A">
              <w:rPr>
                <w:rFonts w:ascii="Arial" w:hAnsi="Arial" w:cs="Arial"/>
                <w:sz w:val="36"/>
                <w:szCs w:val="36"/>
              </w:rPr>
              <w:t>Développeuse informatique</w:t>
            </w:r>
          </w:p>
          <w:p w14:paraId="0AD178E2" w14:textId="04BE7120" w:rsidR="0001496A" w:rsidRPr="0001496A" w:rsidRDefault="0001496A" w:rsidP="0001496A"/>
        </w:tc>
      </w:tr>
      <w:tr w:rsidR="001B2ABD" w:rsidRPr="008F2702" w14:paraId="7960521A" w14:textId="77777777" w:rsidTr="00782E1E">
        <w:trPr>
          <w:trHeight w:val="10226"/>
        </w:trPr>
        <w:tc>
          <w:tcPr>
            <w:tcW w:w="4132" w:type="dxa"/>
            <w:gridSpan w:val="3"/>
          </w:tcPr>
          <w:p w14:paraId="4C99E647" w14:textId="02529F68" w:rsidR="00036450" w:rsidRPr="008F2702" w:rsidRDefault="00036450" w:rsidP="00782E1E"/>
          <w:p w14:paraId="4724038A" w14:textId="7CB32D0B" w:rsidR="00036450" w:rsidRPr="00F709B0" w:rsidRDefault="00F709B0" w:rsidP="00782E1E">
            <w:pPr>
              <w:pStyle w:val="Titre3"/>
              <w:rPr>
                <w:szCs w:val="22"/>
              </w:rPr>
            </w:pPr>
            <w:r w:rsidRPr="00F709B0">
              <w:rPr>
                <w:noProof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16C8415B" wp14:editId="1E3AD47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393700</wp:posOffset>
                  </wp:positionV>
                  <wp:extent cx="219075" cy="219075"/>
                  <wp:effectExtent l="0" t="0" r="9525" b="9525"/>
                  <wp:wrapSquare wrapText="bothSides"/>
                  <wp:docPr id="8" name="Graphique 8" descr="Mais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8" descr="Maison avec un remplissage uni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5FB6" w:rsidRPr="00F709B0">
              <w:rPr>
                <w:szCs w:val="22"/>
              </w:rPr>
              <w:t>Coordonees</w:t>
            </w:r>
          </w:p>
          <w:p w14:paraId="073302B9" w14:textId="19F59072" w:rsidR="000B5FB6" w:rsidRDefault="000B5FB6" w:rsidP="00782E1E">
            <w:r>
              <w:t>13 rue de Reims</w:t>
            </w:r>
          </w:p>
          <w:p w14:paraId="7745D802" w14:textId="52B44633" w:rsidR="00124DC2" w:rsidRDefault="00E5178F" w:rsidP="00782E1E">
            <w:r>
              <w:rPr>
                <w:rStyle w:val="jsgrdq"/>
                <w:color w:val="000000" w:themeColor="text1"/>
              </w:rPr>
              <w:t xml:space="preserve"> </w:t>
            </w:r>
            <w:r w:rsidR="000B5FB6" w:rsidRPr="00FF7B62">
              <w:rPr>
                <w:rStyle w:val="jsgrdq"/>
                <w:color w:val="000000" w:themeColor="text1"/>
              </w:rPr>
              <w:t>94000, Créteil</w:t>
            </w:r>
          </w:p>
          <w:p w14:paraId="461A561A" w14:textId="68F5FB0D" w:rsidR="00124DC2" w:rsidRDefault="00206BC5" w:rsidP="00782E1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250091" wp14:editId="6627B9BD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104140</wp:posOffset>
                  </wp:positionV>
                  <wp:extent cx="180975" cy="180975"/>
                  <wp:effectExtent l="0" t="0" r="9525" b="9525"/>
                  <wp:wrapSquare wrapText="bothSides"/>
                  <wp:docPr id="5" name="Graphique 5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5" descr="Combiné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E19CE1" w14:textId="27864553" w:rsidR="004D3011" w:rsidRPr="008F2702" w:rsidRDefault="00E5178F" w:rsidP="00782E1E">
            <w:r>
              <w:t xml:space="preserve">   </w:t>
            </w:r>
            <w:r w:rsidR="00FF7B62">
              <w:t>07 71 66 63 37</w:t>
            </w:r>
          </w:p>
          <w:p w14:paraId="2D4C2FDE" w14:textId="000EACD2" w:rsidR="004D3011" w:rsidRPr="008F2702" w:rsidRDefault="00124DC2" w:rsidP="00782E1E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7F9BE1" wp14:editId="4C540F33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81915</wp:posOffset>
                  </wp:positionV>
                  <wp:extent cx="219075" cy="219075"/>
                  <wp:effectExtent l="0" t="0" r="9525" b="9525"/>
                  <wp:wrapSquare wrapText="bothSides"/>
                  <wp:docPr id="6" name="Graphique 6" descr="Calendrier à feuilles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Calendrier à feuilles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AB3145" w14:textId="4B96EBF3" w:rsidR="00124DC2" w:rsidRPr="00206BC5" w:rsidRDefault="00124DC2" w:rsidP="00782E1E">
            <w:pPr>
              <w:rPr>
                <w:color w:val="000000" w:themeColor="text1"/>
              </w:rPr>
            </w:pPr>
            <w:r w:rsidRPr="00206BC5">
              <w:rPr>
                <w:color w:val="000000" w:themeColor="text1"/>
              </w:rPr>
              <w:t xml:space="preserve">  </w:t>
            </w:r>
            <w:r w:rsidR="00FF7B62" w:rsidRPr="00206BC5">
              <w:rPr>
                <w:color w:val="000000" w:themeColor="text1"/>
              </w:rPr>
              <w:t>29/12/2002</w:t>
            </w:r>
          </w:p>
          <w:p w14:paraId="66B6CE76" w14:textId="77E69AB9" w:rsidR="00206BC5" w:rsidRPr="00206BC5" w:rsidRDefault="00F709B0" w:rsidP="00782E1E">
            <w:pPr>
              <w:rPr>
                <w:color w:val="000000" w:themeColor="text1"/>
              </w:rPr>
            </w:pPr>
            <w:r w:rsidRPr="00206BC5">
              <w:rPr>
                <w:bCs/>
                <w:noProof/>
                <w:color w:val="000000" w:themeColor="text1"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39C9EF73" wp14:editId="18A8577B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105410</wp:posOffset>
                  </wp:positionV>
                  <wp:extent cx="219075" cy="219075"/>
                  <wp:effectExtent l="0" t="0" r="9525" b="9525"/>
                  <wp:wrapSquare wrapText="bothSides"/>
                  <wp:docPr id="9" name="Graphique 9" descr="Envelopp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9" descr="Enveloppe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A7D323" w14:textId="455A6F06" w:rsidR="00036450" w:rsidRPr="00206BC5" w:rsidRDefault="00A25B74" w:rsidP="00782E1E">
            <w:pPr>
              <w:rPr>
                <w:color w:val="000000" w:themeColor="text1"/>
                <w:sz w:val="16"/>
                <w:szCs w:val="16"/>
              </w:rPr>
            </w:pPr>
            <w:hyperlink r:id="rId19" w:history="1">
              <w:r w:rsidR="00206BC5" w:rsidRPr="00206BC5">
                <w:rPr>
                  <w:rStyle w:val="Lienhypertexte"/>
                  <w:color w:val="000000" w:themeColor="text1"/>
                  <w:sz w:val="16"/>
                  <w:szCs w:val="16"/>
                </w:rPr>
                <w:t>anaiadadoun3@gmail.com</w:t>
              </w:r>
            </w:hyperlink>
          </w:p>
          <w:p w14:paraId="0476CF04" w14:textId="6FF7BF05" w:rsidR="0053597D" w:rsidRDefault="0053597D" w:rsidP="00782E1E">
            <w:pPr>
              <w:rPr>
                <w:color w:val="B85A22" w:themeColor="accent2" w:themeShade="BF"/>
                <w:u w:val="single"/>
              </w:rPr>
            </w:pPr>
          </w:p>
          <w:p w14:paraId="60E430AA" w14:textId="3272EAB4" w:rsidR="0053597D" w:rsidRDefault="0053597D" w:rsidP="00782E1E">
            <w:pPr>
              <w:pStyle w:val="Titre3"/>
            </w:pPr>
            <w:r>
              <w:t>Langue</w:t>
            </w:r>
          </w:p>
          <w:p w14:paraId="4F34AA5F" w14:textId="4329E4EF" w:rsidR="0053597D" w:rsidRDefault="0053597D" w:rsidP="00782E1E">
            <w:pPr>
              <w:pStyle w:val="Paragraphedeliste"/>
              <w:numPr>
                <w:ilvl w:val="0"/>
                <w:numId w:val="19"/>
              </w:numPr>
            </w:pPr>
            <w:r>
              <w:t>Anglais</w:t>
            </w:r>
          </w:p>
          <w:p w14:paraId="3D86401F" w14:textId="45909056" w:rsidR="0053597D" w:rsidRDefault="0053597D" w:rsidP="00782E1E">
            <w:pPr>
              <w:pStyle w:val="Paragraphedeliste"/>
              <w:numPr>
                <w:ilvl w:val="0"/>
                <w:numId w:val="19"/>
              </w:numPr>
            </w:pPr>
            <w:r>
              <w:t>Hébreu</w:t>
            </w:r>
          </w:p>
          <w:p w14:paraId="09312DE5" w14:textId="10EAD1EF" w:rsidR="0053597D" w:rsidRPr="008A5F18" w:rsidRDefault="0053597D" w:rsidP="00782E1E">
            <w:pPr>
              <w:pStyle w:val="Titre3"/>
              <w:rPr>
                <w:b w:val="0"/>
                <w:color w:val="000000" w:themeColor="text1"/>
              </w:rPr>
            </w:pPr>
            <w:r>
              <w:t>Logiciels</w:t>
            </w:r>
          </w:p>
          <w:p w14:paraId="3316AF54" w14:textId="77777777" w:rsidR="0053597D" w:rsidRPr="008A5F18" w:rsidRDefault="0053597D" w:rsidP="00782E1E">
            <w:pPr>
              <w:rPr>
                <w:color w:val="000000" w:themeColor="text1"/>
              </w:rPr>
            </w:pPr>
          </w:p>
          <w:p w14:paraId="04F9A4D0" w14:textId="77777777" w:rsidR="008A5F18" w:rsidRP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Microsoft office,</w:t>
            </w:r>
          </w:p>
          <w:p w14:paraId="17527812" w14:textId="0368B674" w:rsidR="008A5F18" w:rsidRP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Apache</w:t>
            </w:r>
            <w:r w:rsidR="008A5F18" w:rsidRPr="008A5F18">
              <w:rPr>
                <w:color w:val="000000" w:themeColor="text1"/>
                <w:lang w:eastAsia="fr-FR"/>
              </w:rPr>
              <w:t xml:space="preserve"> NetBeans</w:t>
            </w:r>
          </w:p>
          <w:p w14:paraId="729D7712" w14:textId="32DA3EE7" w:rsidR="008A5F18" w:rsidRP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Visual Studio Code</w:t>
            </w:r>
          </w:p>
          <w:p w14:paraId="4B5EE86D" w14:textId="5EC4FC2E" w:rsidR="008A5F18" w:rsidRP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Packet tracer</w:t>
            </w:r>
          </w:p>
          <w:p w14:paraId="62B7325E" w14:textId="2BDE6BC3" w:rsid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Looping</w:t>
            </w:r>
          </w:p>
          <w:p w14:paraId="0ED8EBEA" w14:textId="2302BACD" w:rsidR="008A5F18" w:rsidRPr="008A5F18" w:rsidRDefault="008A5F18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>
              <w:rPr>
                <w:color w:val="000000" w:themeColor="text1"/>
                <w:lang w:eastAsia="fr-FR"/>
              </w:rPr>
              <w:t>PhpMyAdmin</w:t>
            </w:r>
          </w:p>
          <w:p w14:paraId="7A9C04A3" w14:textId="50001E1F" w:rsidR="008A5F18" w:rsidRP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Cisco</w:t>
            </w:r>
          </w:p>
          <w:p w14:paraId="74B2BF10" w14:textId="5B4DBAB2" w:rsidR="008A5F18" w:rsidRPr="008A5F18" w:rsidRDefault="0053597D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Gestionnaire de code source GitHub</w:t>
            </w:r>
            <w:r w:rsidR="000B5FB6" w:rsidRPr="008A5F18">
              <w:rPr>
                <w:color w:val="000000" w:themeColor="text1"/>
                <w:lang w:eastAsia="fr-FR"/>
              </w:rPr>
              <w:t>,</w:t>
            </w:r>
          </w:p>
          <w:p w14:paraId="577B8C5F" w14:textId="128A7B67" w:rsidR="008A5F18" w:rsidRPr="008A5F18" w:rsidRDefault="000B5FB6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Merise</w:t>
            </w:r>
            <w:r w:rsidR="008A5F18">
              <w:rPr>
                <w:color w:val="000000" w:themeColor="text1"/>
                <w:lang w:eastAsia="fr-FR"/>
              </w:rPr>
              <w:t xml:space="preserve"> (MCD)</w:t>
            </w:r>
          </w:p>
          <w:p w14:paraId="24B5E5DB" w14:textId="65ACD317" w:rsidR="0053597D" w:rsidRDefault="008A5F18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 w:rsidRPr="008A5F18">
              <w:rPr>
                <w:color w:val="000000" w:themeColor="text1"/>
                <w:lang w:eastAsia="fr-FR"/>
              </w:rPr>
              <w:t>VMWare</w:t>
            </w:r>
          </w:p>
          <w:p w14:paraId="681613AD" w14:textId="3E447197" w:rsidR="008A5F18" w:rsidRDefault="008A5F18" w:rsidP="00782E1E">
            <w:pPr>
              <w:pStyle w:val="Sansinterligne"/>
              <w:numPr>
                <w:ilvl w:val="0"/>
                <w:numId w:val="20"/>
              </w:numPr>
              <w:rPr>
                <w:color w:val="000000" w:themeColor="text1"/>
                <w:lang w:eastAsia="fr-FR"/>
              </w:rPr>
            </w:pPr>
            <w:r>
              <w:rPr>
                <w:color w:val="000000" w:themeColor="text1"/>
                <w:lang w:eastAsia="fr-FR"/>
              </w:rPr>
              <w:t>API : flux JSon</w:t>
            </w:r>
          </w:p>
          <w:p w14:paraId="62C68692" w14:textId="77777777" w:rsidR="00A31519" w:rsidRPr="008A5F18" w:rsidRDefault="00A31519" w:rsidP="00782E1E">
            <w:pPr>
              <w:pStyle w:val="Sansinterligne"/>
              <w:rPr>
                <w:color w:val="000000" w:themeColor="text1"/>
                <w:lang w:eastAsia="fr-FR"/>
              </w:rPr>
            </w:pPr>
          </w:p>
          <w:p w14:paraId="57757ADC" w14:textId="758ABF9A" w:rsidR="0053597D" w:rsidRDefault="0053597D" w:rsidP="00782E1E">
            <w:pPr>
              <w:pStyle w:val="Titre3"/>
            </w:pPr>
            <w:r>
              <w:t>certifications</w:t>
            </w:r>
          </w:p>
          <w:p w14:paraId="3454B03D" w14:textId="53C51367" w:rsidR="0053597D" w:rsidRDefault="0053597D" w:rsidP="00782E1E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>~  Certification Cisco Netacad</w:t>
            </w:r>
          </w:p>
          <w:p w14:paraId="0CE048BC" w14:textId="7FE29A38" w:rsidR="00F709B0" w:rsidRDefault="000B5FB6" w:rsidP="00782E1E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~  Certification RGPD </w:t>
            </w:r>
          </w:p>
          <w:sdt>
            <w:sdtPr>
              <w:id w:val="-1444214663"/>
              <w:placeholder>
                <w:docPart w:val="E7E356102CC149C79BC65082E0903569"/>
              </w:placeholder>
              <w:temporary/>
              <w:showingPlcHdr/>
              <w15:appearance w15:val="hidden"/>
            </w:sdtPr>
            <w:sdtEndPr/>
            <w:sdtContent>
              <w:p w14:paraId="150A1A0C" w14:textId="77777777" w:rsidR="000B5FB6" w:rsidRPr="008F2702" w:rsidRDefault="000B5FB6" w:rsidP="00782E1E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041061BB" w14:textId="7184E2CE" w:rsidR="00782E1E" w:rsidRDefault="00782E1E" w:rsidP="00782E1E">
            <w:r>
              <w:t>-</w:t>
            </w:r>
            <w:r w:rsidR="000B5FB6" w:rsidRPr="0053597D">
              <w:t xml:space="preserve">Sport </w:t>
            </w:r>
          </w:p>
          <w:p w14:paraId="2EC01BA8" w14:textId="295308C9" w:rsidR="00782E1E" w:rsidRDefault="00782E1E" w:rsidP="00782E1E">
            <w:r>
              <w:t>-</w:t>
            </w:r>
            <w:r w:rsidR="000B5FB6" w:rsidRPr="0053597D">
              <w:t xml:space="preserve">Danse </w:t>
            </w:r>
          </w:p>
          <w:p w14:paraId="2FF44488" w14:textId="2905DCEE" w:rsidR="00782E1E" w:rsidRDefault="0001496A" w:rsidP="00782E1E">
            <w:r>
              <w:t xml:space="preserve"> </w:t>
            </w:r>
            <w:r w:rsidR="00782E1E">
              <w:t>-</w:t>
            </w:r>
            <w:r w:rsidR="000B5FB6" w:rsidRPr="0053597D">
              <w:t>Mode et style de vie</w:t>
            </w:r>
          </w:p>
          <w:p w14:paraId="3F95FA87" w14:textId="020D6500" w:rsidR="000B5FB6" w:rsidRDefault="000B5FB6" w:rsidP="00782E1E">
            <w:r w:rsidRPr="0053597D">
              <w:t xml:space="preserve"> - </w:t>
            </w:r>
            <w:r w:rsidR="0001496A" w:rsidRPr="0053597D">
              <w:t>Art,</w:t>
            </w:r>
            <w:r w:rsidR="0001496A">
              <w:t xml:space="preserve"> </w:t>
            </w:r>
            <w:r w:rsidRPr="0053597D">
              <w:t xml:space="preserve">Musique </w:t>
            </w:r>
          </w:p>
          <w:p w14:paraId="5591FD83" w14:textId="3638990F" w:rsidR="0053597D" w:rsidRPr="008F2702" w:rsidRDefault="0053597D" w:rsidP="00782E1E">
            <w:pPr>
              <w:pStyle w:val="Sansinterligne"/>
              <w:rPr>
                <w:lang w:eastAsia="fr-FR"/>
              </w:rPr>
            </w:pPr>
          </w:p>
        </w:tc>
        <w:tc>
          <w:tcPr>
            <w:tcW w:w="250" w:type="dxa"/>
          </w:tcPr>
          <w:p w14:paraId="5CB76D32" w14:textId="55A00C83" w:rsidR="001B2ABD" w:rsidRPr="008F2702" w:rsidRDefault="001B2ABD" w:rsidP="00782E1E">
            <w:pPr>
              <w:tabs>
                <w:tab w:val="left" w:pos="990"/>
              </w:tabs>
            </w:pPr>
          </w:p>
        </w:tc>
        <w:tc>
          <w:tcPr>
            <w:tcW w:w="6245" w:type="dxa"/>
            <w:gridSpan w:val="2"/>
          </w:tcPr>
          <w:sdt>
            <w:sdtPr>
              <w:id w:val="1049110328"/>
              <w:placeholder>
                <w:docPart w:val="8B6E6B68E8BB4E77B36C54183DF0CFAB"/>
              </w:placeholder>
              <w:temporary/>
              <w:showingPlcHdr/>
              <w15:appearance w15:val="hidden"/>
            </w:sdtPr>
            <w:sdtEndPr/>
            <w:sdtContent>
              <w:p w14:paraId="03E4F281" w14:textId="77777777" w:rsidR="001B2ABD" w:rsidRPr="008F2702" w:rsidRDefault="00E25A26" w:rsidP="00782E1E">
                <w:pPr>
                  <w:pStyle w:val="Titre2"/>
                </w:pPr>
                <w:r w:rsidRPr="008A5F18">
                  <w:rPr>
                    <w:lang w:bidi="fr-FR"/>
                  </w:rPr>
                  <w:t>FORMATION</w:t>
                </w:r>
              </w:p>
            </w:sdtContent>
          </w:sdt>
          <w:p w14:paraId="01380274" w14:textId="6436A1E2" w:rsidR="00036450" w:rsidRPr="00FF7B62" w:rsidRDefault="00FF7B62" w:rsidP="00782E1E">
            <w:pPr>
              <w:rPr>
                <w:sz w:val="20"/>
                <w:szCs w:val="20"/>
                <w:lang w:bidi="fr-FR"/>
              </w:rPr>
            </w:pPr>
            <w:r w:rsidRPr="00FF7B62">
              <w:rPr>
                <w:sz w:val="20"/>
                <w:szCs w:val="20"/>
                <w:lang w:bidi="fr-FR"/>
              </w:rPr>
              <w:t>Ozar Hatorah Créteil</w:t>
            </w:r>
          </w:p>
          <w:p w14:paraId="37B7FCAD" w14:textId="4702799B" w:rsidR="00CC0C6D" w:rsidRPr="00FF7B62" w:rsidRDefault="00FF7B62" w:rsidP="00782E1E">
            <w:pPr>
              <w:pStyle w:val="Date"/>
              <w:rPr>
                <w:sz w:val="20"/>
                <w:szCs w:val="20"/>
                <w:lang w:bidi="fr-FR"/>
              </w:rPr>
            </w:pPr>
            <w:r w:rsidRPr="00FF7B62">
              <w:rPr>
                <w:sz w:val="20"/>
                <w:szCs w:val="20"/>
                <w:lang w:bidi="fr-FR"/>
              </w:rPr>
              <w:t xml:space="preserve">2019 </w:t>
            </w:r>
            <w:r w:rsidR="00036450" w:rsidRPr="00FF7B62">
              <w:rPr>
                <w:sz w:val="20"/>
                <w:szCs w:val="20"/>
                <w:lang w:bidi="fr-FR"/>
              </w:rPr>
              <w:t>-</w:t>
            </w:r>
            <w:r w:rsidRPr="00FF7B62">
              <w:rPr>
                <w:sz w:val="20"/>
                <w:szCs w:val="20"/>
              </w:rPr>
              <w:t>2020</w:t>
            </w:r>
            <w:r w:rsidR="00CC0C6D" w:rsidRPr="00FF7B62">
              <w:rPr>
                <w:sz w:val="20"/>
                <w:szCs w:val="20"/>
                <w:lang w:bidi="fr-FR"/>
              </w:rPr>
              <w:t xml:space="preserve"> </w:t>
            </w:r>
          </w:p>
          <w:p w14:paraId="337F5CA2" w14:textId="64E52C1F" w:rsidR="00FF7B62" w:rsidRPr="00FF7B62" w:rsidRDefault="00FF7B62" w:rsidP="00782E1E">
            <w:pPr>
              <w:rPr>
                <w:sz w:val="20"/>
                <w:szCs w:val="20"/>
                <w:lang w:bidi="fr-FR"/>
              </w:rPr>
            </w:pPr>
            <w:r w:rsidRPr="00FF7B62">
              <w:rPr>
                <w:sz w:val="20"/>
                <w:szCs w:val="20"/>
                <w:lang w:bidi="fr-FR"/>
              </w:rPr>
              <w:t>- Baccalauréat économique et social</w:t>
            </w:r>
          </w:p>
          <w:p w14:paraId="2865565C" w14:textId="53279897" w:rsidR="00036450" w:rsidRPr="00FF7B62" w:rsidRDefault="00036450" w:rsidP="00782E1E">
            <w:pPr>
              <w:rPr>
                <w:sz w:val="20"/>
                <w:szCs w:val="20"/>
              </w:rPr>
            </w:pPr>
          </w:p>
          <w:p w14:paraId="52AED546" w14:textId="173F065E" w:rsidR="00036450" w:rsidRPr="00A31519" w:rsidRDefault="00FF7B62" w:rsidP="00782E1E">
            <w:pPr>
              <w:rPr>
                <w:sz w:val="20"/>
                <w:szCs w:val="20"/>
                <w:lang w:bidi="fr-FR"/>
              </w:rPr>
            </w:pPr>
            <w:r w:rsidRPr="00A31519">
              <w:rPr>
                <w:sz w:val="20"/>
                <w:szCs w:val="20"/>
                <w:lang w:bidi="fr-FR"/>
              </w:rPr>
              <w:t>ORT Daniel Mayer Montreuil</w:t>
            </w:r>
          </w:p>
          <w:p w14:paraId="67E3FC91" w14:textId="305D3E43" w:rsidR="00FF7B62" w:rsidRPr="00FF7B62" w:rsidRDefault="00FF7B62" w:rsidP="00782E1E">
            <w:pPr>
              <w:rPr>
                <w:sz w:val="20"/>
                <w:szCs w:val="20"/>
                <w:lang w:bidi="fr-FR"/>
              </w:rPr>
            </w:pPr>
            <w:r w:rsidRPr="00FF7B62">
              <w:rPr>
                <w:sz w:val="20"/>
                <w:szCs w:val="20"/>
                <w:lang w:bidi="fr-FR"/>
              </w:rPr>
              <w:t>2021-2022</w:t>
            </w:r>
          </w:p>
          <w:p w14:paraId="521AD977" w14:textId="28F93394" w:rsidR="004142CD" w:rsidRPr="00FF7B62" w:rsidRDefault="00FF7B62" w:rsidP="00782E1E">
            <w:pPr>
              <w:rPr>
                <w:sz w:val="20"/>
                <w:szCs w:val="20"/>
                <w:lang w:bidi="fr-FR"/>
              </w:rPr>
            </w:pPr>
            <w:r w:rsidRPr="00FF7B62">
              <w:rPr>
                <w:sz w:val="20"/>
                <w:szCs w:val="20"/>
                <w:lang w:bidi="fr-FR"/>
              </w:rPr>
              <w:t xml:space="preserve">- BTS SIO service informatique aux organisations option SLAM </w:t>
            </w:r>
          </w:p>
          <w:sdt>
            <w:sdtPr>
              <w:id w:val="1001553383"/>
              <w:placeholder>
                <w:docPart w:val="D1DB52474FCB4E9EB69D67E63B57619B"/>
              </w:placeholder>
              <w:temporary/>
              <w:showingPlcHdr/>
              <w15:appearance w15:val="hidden"/>
            </w:sdtPr>
            <w:sdtEndPr/>
            <w:sdtContent>
              <w:p w14:paraId="354FE301" w14:textId="39AD16F7" w:rsidR="00036450" w:rsidRPr="0053597D" w:rsidRDefault="00036450" w:rsidP="00782E1E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010BA0F3" w14:textId="4C1ACF4E" w:rsidR="0053597D" w:rsidRPr="0053597D" w:rsidRDefault="0053597D" w:rsidP="00782E1E">
            <w:pPr>
              <w:rPr>
                <w:b/>
                <w:bCs/>
              </w:rPr>
            </w:pPr>
            <w:r w:rsidRPr="0053597D">
              <w:rPr>
                <w:b/>
                <w:bCs/>
              </w:rPr>
              <w:t>Développeuse informatique chez Fiduciaire JD :</w:t>
            </w:r>
          </w:p>
          <w:p w14:paraId="362A2A1F" w14:textId="15C368BA" w:rsidR="0053597D" w:rsidRPr="0053597D" w:rsidRDefault="0053597D" w:rsidP="00782E1E">
            <w:r w:rsidRPr="0053597D">
              <w:t>Société d’expertise- comptable.</w:t>
            </w:r>
          </w:p>
          <w:p w14:paraId="0A9EC8AC" w14:textId="3C160003" w:rsidR="0053597D" w:rsidRDefault="0053597D" w:rsidP="00782E1E">
            <w:r>
              <w:t xml:space="preserve">5 semaines, mai-juin 2021. </w:t>
            </w:r>
          </w:p>
          <w:p w14:paraId="61D9837C" w14:textId="609A383D" w:rsidR="0053597D" w:rsidRPr="008F2702" w:rsidRDefault="00124DC2" w:rsidP="00782E1E">
            <w:r>
              <w:t xml:space="preserve">- </w:t>
            </w:r>
            <w:r w:rsidR="0053597D">
              <w:t>Création d'un site vitrine afin de permettre à chaque client de pouvoir s’informer et de prendre rendez-vous avec l’expert-comptable.</w:t>
            </w:r>
            <w:r w:rsidR="00F454B6">
              <w:t xml:space="preserve"> </w:t>
            </w:r>
            <w:r w:rsidR="0053597D">
              <w:t>Avec les langages HTML, CSS, JS, PHP.</w:t>
            </w:r>
          </w:p>
          <w:p w14:paraId="0BDF2BB1" w14:textId="4F466440" w:rsidR="004D3011" w:rsidRPr="008F2702" w:rsidRDefault="004D3011" w:rsidP="00782E1E"/>
          <w:p w14:paraId="06D2C901" w14:textId="6641C943" w:rsidR="0053597D" w:rsidRPr="0053597D" w:rsidRDefault="0053597D" w:rsidP="00782E1E">
            <w:pPr>
              <w:pStyle w:val="Titre4"/>
              <w:rPr>
                <w:bCs/>
              </w:rPr>
            </w:pPr>
            <w:r w:rsidRPr="0053597D">
              <w:rPr>
                <w:bCs/>
              </w:rPr>
              <w:t>Stage dans une société de travail temporaire spécialisée dans le bâtiment.</w:t>
            </w:r>
          </w:p>
          <w:p w14:paraId="5F75E761" w14:textId="776DA849" w:rsidR="0053597D" w:rsidRPr="0053597D" w:rsidRDefault="0053597D" w:rsidP="00782E1E">
            <w:pPr>
              <w:pStyle w:val="Titre4"/>
              <w:rPr>
                <w:b w:val="0"/>
              </w:rPr>
            </w:pPr>
            <w:r w:rsidRPr="0053597D">
              <w:rPr>
                <w:b w:val="0"/>
              </w:rPr>
              <w:t xml:space="preserve">Durée de 1 semaine, mai 2017, </w:t>
            </w:r>
          </w:p>
          <w:p w14:paraId="17F0BB0D" w14:textId="6D6A03DA" w:rsidR="004D3011" w:rsidRDefault="00124DC2" w:rsidP="00782E1E">
            <w:r>
              <w:t xml:space="preserve">- </w:t>
            </w:r>
            <w:r w:rsidR="0053597D" w:rsidRPr="0053597D">
              <w:t xml:space="preserve">Gestion de </w:t>
            </w:r>
            <w:r w:rsidR="000B5FB6" w:rsidRPr="0053597D">
              <w:t>fichiers,</w:t>
            </w:r>
            <w:r w:rsidR="0053597D" w:rsidRPr="0053597D">
              <w:t xml:space="preserve"> organisation de dossiers, gestion administrative et aide au secrétariat. </w:t>
            </w:r>
          </w:p>
          <w:p w14:paraId="3DF2736A" w14:textId="77777777" w:rsidR="0053597D" w:rsidRPr="008F2702" w:rsidRDefault="0053597D" w:rsidP="00782E1E"/>
          <w:p w14:paraId="09449906" w14:textId="7E726BD4" w:rsidR="004D3011" w:rsidRPr="008F2702" w:rsidRDefault="0000376B" w:rsidP="00782E1E">
            <w:pPr>
              <w:pStyle w:val="Titre4"/>
              <w:rPr>
                <w:bCs/>
              </w:rPr>
            </w:pPr>
            <w:r>
              <w:t>Développeuse</w:t>
            </w:r>
            <w:r w:rsidR="00124DC2">
              <w:t xml:space="preserve"> chez</w:t>
            </w:r>
            <w:r>
              <w:t xml:space="preserve"> l’association</w:t>
            </w:r>
            <w:r w:rsidR="00124DC2">
              <w:t xml:space="preserve"> Lilmod&amp;Lelamed</w:t>
            </w:r>
          </w:p>
          <w:p w14:paraId="079D1EE7" w14:textId="25324EAF" w:rsidR="0000376B" w:rsidRPr="00782E1E" w:rsidRDefault="00124DC2" w:rsidP="00782E1E">
            <w:pPr>
              <w:pStyle w:val="Date"/>
            </w:pPr>
            <w:r>
              <w:t>04</w:t>
            </w:r>
            <w:r w:rsidRPr="00782E1E">
              <w:t xml:space="preserve">/01/2022 </w:t>
            </w:r>
            <w:r w:rsidR="004142CD" w:rsidRPr="00782E1E">
              <w:rPr>
                <w:lang w:bidi="fr-FR"/>
              </w:rPr>
              <w:t>-</w:t>
            </w:r>
            <w:r w:rsidRPr="00782E1E">
              <w:rPr>
                <w:lang w:bidi="fr-FR"/>
              </w:rPr>
              <w:t xml:space="preserve"> </w:t>
            </w:r>
            <w:r w:rsidRPr="00782E1E">
              <w:t>03/02/2022</w:t>
            </w:r>
          </w:p>
          <w:p w14:paraId="70FD2666" w14:textId="62072706" w:rsidR="00206BC5" w:rsidRPr="00782E1E" w:rsidRDefault="00272204" w:rsidP="00782E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82E1E">
              <w:t xml:space="preserve">- </w:t>
            </w:r>
            <w:r w:rsidR="0000376B" w:rsidRPr="00782E1E">
              <w:t xml:space="preserve">Création d’un jeu memory </w:t>
            </w:r>
            <w:r w:rsidR="00782E1E" w:rsidRPr="00782E1E">
              <w:t xml:space="preserve">à </w:t>
            </w:r>
            <w:r w:rsidR="0000376B" w:rsidRPr="00782E1E">
              <w:t xml:space="preserve">l’aide d’une machine virtuelle avec pour ressources : HTML 5, CSS 3, Zurb </w:t>
            </w:r>
            <w:r w:rsidR="00F454B6" w:rsidRPr="00782E1E">
              <w:t>Foundation</w:t>
            </w:r>
            <w:r w:rsidR="00F454B6" w:rsidRPr="00782E1E">
              <w:rPr>
                <w:lang w:bidi="fr-FR"/>
              </w:rPr>
              <w:t>,</w:t>
            </w:r>
            <w:r w:rsidR="00F454B6">
              <w:rPr>
                <w:lang w:bidi="fr-FR"/>
              </w:rPr>
              <w:t xml:space="preserve"> </w:t>
            </w:r>
            <w:r w:rsidR="00782E1E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javascript (promise/A+), indexedDB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(dexie.js)</w:t>
            </w:r>
            <w:r w:rsidR="0001496A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,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="00782E1E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symfony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5 (partie front </w:t>
            </w:r>
            <w:r w:rsidR="00782E1E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web pack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  <w:r w:rsidR="0001496A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,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="00782E1E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PHP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8</w:t>
            </w:r>
            <w:r w:rsidR="00782E1E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mongo</w:t>
            </w:r>
            <w:r w:rsidR="00782E1E" w:rsidRP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dB</w:t>
            </w:r>
            <w:r w:rsidR="00782E1E" w:rsidRPr="00782E1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4</w:t>
            </w:r>
            <w:r w:rsidR="00F454B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  <w:sdt>
            <w:sdtPr>
              <w:id w:val="1669594239"/>
              <w:placeholder>
                <w:docPart w:val="5B83B148A82746A7BF30B7F08214CBFA"/>
              </w:placeholder>
              <w:temporary/>
              <w:showingPlcHdr/>
              <w15:appearance w15:val="hidden"/>
            </w:sdtPr>
            <w:sdtEndPr/>
            <w:sdtContent>
              <w:p w14:paraId="23448A28" w14:textId="77777777" w:rsidR="00036450" w:rsidRPr="008F2702" w:rsidRDefault="00180329" w:rsidP="00782E1E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5D4E4775" w14:textId="77777777" w:rsid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HTML  5</w:t>
            </w:r>
          </w:p>
          <w:p w14:paraId="408FC55E" w14:textId="2B43A644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CSS 3</w:t>
            </w:r>
          </w:p>
          <w:p w14:paraId="66937DB0" w14:textId="77777777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JavaScript (JQuery)</w:t>
            </w:r>
          </w:p>
          <w:p w14:paraId="4349C146" w14:textId="5D985E27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 xml:space="preserve">PHP </w:t>
            </w:r>
          </w:p>
          <w:p w14:paraId="7F886953" w14:textId="683D5530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AJAX</w:t>
            </w:r>
          </w:p>
          <w:p w14:paraId="2F3D9F9F" w14:textId="5E7EC408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SQL</w:t>
            </w:r>
          </w:p>
          <w:p w14:paraId="55A18479" w14:textId="77777777" w:rsidR="00782E1E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JAVA, base de langage orienté objet, polymorphisme</w:t>
            </w:r>
          </w:p>
          <w:p w14:paraId="1E06AB59" w14:textId="07AAD77D" w:rsidR="00FF7B62" w:rsidRPr="00FF7B62" w:rsidRDefault="00782E1E" w:rsidP="00782E1E">
            <w:pPr>
              <w:pStyle w:val="Sansinterligne"/>
              <w:ind w:left="720"/>
              <w:rPr>
                <w:lang w:eastAsia="fr-FR"/>
              </w:rPr>
            </w:pPr>
            <w:r w:rsidRPr="00FF7B62">
              <w:rPr>
                <w:lang w:eastAsia="fr-FR"/>
              </w:rPr>
              <w:t>Interface</w:t>
            </w:r>
            <w:r w:rsidR="00FF7B62" w:rsidRPr="00FF7B62">
              <w:rPr>
                <w:lang w:eastAsia="fr-FR"/>
              </w:rPr>
              <w:t xml:space="preserve">, héritage </w:t>
            </w:r>
          </w:p>
          <w:p w14:paraId="00E82A29" w14:textId="77777777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Symfony</w:t>
            </w:r>
          </w:p>
          <w:p w14:paraId="1774DD73" w14:textId="750EE928" w:rsidR="00FF7B62" w:rsidRPr="00FF7B62" w:rsidRDefault="00FF7B62" w:rsidP="00782E1E">
            <w:pPr>
              <w:pStyle w:val="Sansinterligne"/>
              <w:numPr>
                <w:ilvl w:val="0"/>
                <w:numId w:val="15"/>
              </w:numPr>
              <w:rPr>
                <w:lang w:eastAsia="fr-FR"/>
              </w:rPr>
            </w:pPr>
            <w:r w:rsidRPr="00FF7B62">
              <w:rPr>
                <w:lang w:eastAsia="fr-FR"/>
              </w:rPr>
              <w:t>Python</w:t>
            </w:r>
          </w:p>
        </w:tc>
      </w:tr>
    </w:tbl>
    <w:p w14:paraId="7F3A9AAA" w14:textId="4B71D59D" w:rsidR="0043117B" w:rsidRPr="008F2702" w:rsidRDefault="00A25B74" w:rsidP="000C45FF">
      <w:pPr>
        <w:tabs>
          <w:tab w:val="left" w:pos="990"/>
        </w:tabs>
      </w:pPr>
    </w:p>
    <w:sectPr w:rsidR="0043117B" w:rsidRPr="008F2702" w:rsidSect="002D3CA3">
      <w:headerReference w:type="default" r:id="rId2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A1C4" w14:textId="77777777" w:rsidR="00A25B74" w:rsidRDefault="00A25B74" w:rsidP="000C45FF">
      <w:r>
        <w:separator/>
      </w:r>
    </w:p>
  </w:endnote>
  <w:endnote w:type="continuationSeparator" w:id="0">
    <w:p w14:paraId="557F61D3" w14:textId="77777777" w:rsidR="00A25B74" w:rsidRDefault="00A25B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4343" w14:textId="77777777" w:rsidR="00A25B74" w:rsidRDefault="00A25B74" w:rsidP="000C45FF">
      <w:r>
        <w:separator/>
      </w:r>
    </w:p>
  </w:footnote>
  <w:footnote w:type="continuationSeparator" w:id="0">
    <w:p w14:paraId="369FC4F0" w14:textId="77777777" w:rsidR="00A25B74" w:rsidRDefault="00A25B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BFCE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2D40564" wp14:editId="3ADF967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44E9C"/>
    <w:multiLevelType w:val="multilevel"/>
    <w:tmpl w:val="121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92AC8"/>
    <w:multiLevelType w:val="hybridMultilevel"/>
    <w:tmpl w:val="C6A64EEE"/>
    <w:lvl w:ilvl="0" w:tplc="7354E60E">
      <w:start w:val="7"/>
      <w:numFmt w:val="bullet"/>
      <w:lvlText w:val="-"/>
      <w:lvlJc w:val="left"/>
      <w:pPr>
        <w:ind w:left="408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D46C1"/>
    <w:multiLevelType w:val="hybridMultilevel"/>
    <w:tmpl w:val="29EC9D3A"/>
    <w:lvl w:ilvl="0" w:tplc="90E08F54">
      <w:start w:val="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177FB4"/>
    <w:multiLevelType w:val="hybridMultilevel"/>
    <w:tmpl w:val="6CDA5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66A7D"/>
    <w:multiLevelType w:val="hybridMultilevel"/>
    <w:tmpl w:val="24D2EE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76A0"/>
    <w:multiLevelType w:val="hybridMultilevel"/>
    <w:tmpl w:val="64023AAE"/>
    <w:lvl w:ilvl="0" w:tplc="90E08F54">
      <w:start w:val="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07B16"/>
    <w:multiLevelType w:val="hybridMultilevel"/>
    <w:tmpl w:val="22FA4AB4"/>
    <w:lvl w:ilvl="0" w:tplc="90E08F54">
      <w:start w:val="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84469"/>
    <w:multiLevelType w:val="hybridMultilevel"/>
    <w:tmpl w:val="697C505C"/>
    <w:lvl w:ilvl="0" w:tplc="7354E60E">
      <w:start w:val="7"/>
      <w:numFmt w:val="bullet"/>
      <w:lvlText w:val="-"/>
      <w:lvlJc w:val="left"/>
      <w:pPr>
        <w:ind w:left="408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518B1316"/>
    <w:multiLevelType w:val="hybridMultilevel"/>
    <w:tmpl w:val="D79CF5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12743"/>
    <w:multiLevelType w:val="hybridMultilevel"/>
    <w:tmpl w:val="77F45586"/>
    <w:lvl w:ilvl="0" w:tplc="90E08F54">
      <w:start w:val="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94580"/>
    <w:multiLevelType w:val="hybridMultilevel"/>
    <w:tmpl w:val="E52ED1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2"/>
  </w:num>
  <w:num w:numId="14">
    <w:abstractNumId w:val="10"/>
  </w:num>
  <w:num w:numId="15">
    <w:abstractNumId w:val="14"/>
  </w:num>
  <w:num w:numId="16">
    <w:abstractNumId w:val="17"/>
  </w:num>
  <w:num w:numId="17">
    <w:abstractNumId w:val="12"/>
  </w:num>
  <w:num w:numId="18">
    <w:abstractNumId w:val="19"/>
  </w:num>
  <w:num w:numId="19">
    <w:abstractNumId w:val="21"/>
  </w:num>
  <w:num w:numId="20">
    <w:abstractNumId w:val="15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62"/>
    <w:rsid w:val="0000376B"/>
    <w:rsid w:val="0001496A"/>
    <w:rsid w:val="00016EBB"/>
    <w:rsid w:val="00036450"/>
    <w:rsid w:val="00094499"/>
    <w:rsid w:val="000B5FB6"/>
    <w:rsid w:val="000C45FF"/>
    <w:rsid w:val="000E3FD1"/>
    <w:rsid w:val="00112054"/>
    <w:rsid w:val="00124DC2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6BC5"/>
    <w:rsid w:val="002400EB"/>
    <w:rsid w:val="00256CF7"/>
    <w:rsid w:val="00272204"/>
    <w:rsid w:val="00281FD5"/>
    <w:rsid w:val="002D3CA3"/>
    <w:rsid w:val="0030481B"/>
    <w:rsid w:val="003156FC"/>
    <w:rsid w:val="003254B5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3597D"/>
    <w:rsid w:val="005E39D5"/>
    <w:rsid w:val="00600670"/>
    <w:rsid w:val="0062123A"/>
    <w:rsid w:val="00646E75"/>
    <w:rsid w:val="006771D0"/>
    <w:rsid w:val="006840B5"/>
    <w:rsid w:val="006E1656"/>
    <w:rsid w:val="007012A0"/>
    <w:rsid w:val="00715FCB"/>
    <w:rsid w:val="00743101"/>
    <w:rsid w:val="007775E1"/>
    <w:rsid w:val="00782E1E"/>
    <w:rsid w:val="007867A0"/>
    <w:rsid w:val="007927F5"/>
    <w:rsid w:val="00792EAB"/>
    <w:rsid w:val="007E1ECA"/>
    <w:rsid w:val="00802CA0"/>
    <w:rsid w:val="008A5F18"/>
    <w:rsid w:val="008F2702"/>
    <w:rsid w:val="008F3B10"/>
    <w:rsid w:val="009260CD"/>
    <w:rsid w:val="00952C25"/>
    <w:rsid w:val="00A2118D"/>
    <w:rsid w:val="00A25B74"/>
    <w:rsid w:val="00A31519"/>
    <w:rsid w:val="00AD76E2"/>
    <w:rsid w:val="00B20152"/>
    <w:rsid w:val="00B359E4"/>
    <w:rsid w:val="00B57D98"/>
    <w:rsid w:val="00B70850"/>
    <w:rsid w:val="00BD2B7E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06E4D"/>
    <w:rsid w:val="00E25A26"/>
    <w:rsid w:val="00E4381A"/>
    <w:rsid w:val="00E5178F"/>
    <w:rsid w:val="00E55D74"/>
    <w:rsid w:val="00E841E9"/>
    <w:rsid w:val="00F17D8E"/>
    <w:rsid w:val="00F454B6"/>
    <w:rsid w:val="00F60274"/>
    <w:rsid w:val="00F709B0"/>
    <w:rsid w:val="00F77FB9"/>
    <w:rsid w:val="00F8321F"/>
    <w:rsid w:val="00FB068F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303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customStyle="1" w:styleId="jsgrdq">
    <w:name w:val="jsgrdq"/>
    <w:basedOn w:val="Policepardfaut"/>
    <w:rsid w:val="00FF7B62"/>
  </w:style>
  <w:style w:type="character" w:styleId="Mentionnonrsolue">
    <w:name w:val="Unresolved Mention"/>
    <w:basedOn w:val="Policepardfaut"/>
    <w:uiPriority w:val="99"/>
    <w:semiHidden/>
    <w:unhideWhenUsed/>
    <w:rsid w:val="0053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anaiadadoun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ou\AppData\Local\Microsoft\Office\16.0\DTS\fr-FR%7bAF2FDF10-58F5-4E11-96E8-683EDB390D86%7d\%7b491058E7-A9BD-4888-AE83-531348D4C9D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6E6B68E8BB4E77B36C54183DF0CF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F116BA-37EB-4212-8BF8-C10935A8902F}"/>
      </w:docPartPr>
      <w:docPartBody>
        <w:p w:rsidR="001029B3" w:rsidRDefault="006F7EBA">
          <w:pPr>
            <w:pStyle w:val="8B6E6B68E8BB4E77B36C54183DF0CFAB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D1DB52474FCB4E9EB69D67E63B576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4919D-8151-45C1-9289-9F50AF8825E0}"/>
      </w:docPartPr>
      <w:docPartBody>
        <w:p w:rsidR="001029B3" w:rsidRDefault="006F7EBA">
          <w:pPr>
            <w:pStyle w:val="D1DB52474FCB4E9EB69D67E63B57619B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5B83B148A82746A7BF30B7F08214C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EEC4D2-281C-42D0-9290-1743C5EC6551}"/>
      </w:docPartPr>
      <w:docPartBody>
        <w:p w:rsidR="001029B3" w:rsidRDefault="006F7EBA">
          <w:pPr>
            <w:pStyle w:val="5B83B148A82746A7BF30B7F08214CBFA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  <w:docPart>
      <w:docPartPr>
        <w:name w:val="E7E356102CC149C79BC65082E09035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0FA34-DE5C-46B1-AC43-AACC5C27BD0F}"/>
      </w:docPartPr>
      <w:docPartBody>
        <w:p w:rsidR="001029B3" w:rsidRDefault="004E5486" w:rsidP="004E5486">
          <w:pPr>
            <w:pStyle w:val="E7E356102CC149C79BC65082E0903569"/>
          </w:pPr>
          <w:r w:rsidRPr="008F270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86"/>
    <w:rsid w:val="001029B3"/>
    <w:rsid w:val="00322728"/>
    <w:rsid w:val="004824D3"/>
    <w:rsid w:val="004E5486"/>
    <w:rsid w:val="006F7EBA"/>
    <w:rsid w:val="00AD579E"/>
    <w:rsid w:val="00D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4824D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B6E6B68E8BB4E77B36C54183DF0CFAB">
    <w:name w:val="8B6E6B68E8BB4E77B36C54183DF0CFAB"/>
  </w:style>
  <w:style w:type="paragraph" w:customStyle="1" w:styleId="D1DB52474FCB4E9EB69D67E63B57619B">
    <w:name w:val="D1DB52474FCB4E9EB69D67E63B57619B"/>
  </w:style>
  <w:style w:type="character" w:customStyle="1" w:styleId="Titre2Car">
    <w:name w:val="Titre 2 Car"/>
    <w:basedOn w:val="Policepardfaut"/>
    <w:link w:val="Titre2"/>
    <w:uiPriority w:val="9"/>
    <w:rsid w:val="004824D3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5B83B148A82746A7BF30B7F08214CBFA">
    <w:name w:val="5B83B148A82746A7BF30B7F08214CBFA"/>
  </w:style>
  <w:style w:type="paragraph" w:customStyle="1" w:styleId="E7E356102CC149C79BC65082E0903569">
    <w:name w:val="E7E356102CC149C79BC65082E0903569"/>
    <w:rsid w:val="004E5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EF690-6D79-450E-AE47-60EA29D7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{491058E7-A9BD-4888-AE83-531348D4C9DA}tf00546271_win32.dotx</Template>
  <TotalTime>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2022-02-17T22:47:00Z</dcterms:created>
  <dcterms:modified xsi:type="dcterms:W3CDTF">2022-02-17T22:51:00Z</dcterms:modified>
</cp:coreProperties>
</file>